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50CAC8A1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</w:t>
                </w:r>
                <w:proofErr w:type="spellStart"/>
                <w:r w:rsidR="00D02D6F">
                  <w:rPr>
                    <w:rStyle w:val="SubtitleChar"/>
                  </w:rPr>
                  <w:t>Yingtong</w:t>
                </w:r>
                <w:proofErr w:type="spellEnd"/>
                <w:r w:rsidR="00D02D6F">
                  <w:rPr>
                    <w:rStyle w:val="SubtitleChar"/>
                  </w:rPr>
                  <w:t xml:space="preserve"> Lin’s Team</w:t>
                </w:r>
                <w:r w:rsidR="00F537DF" w:rsidRPr="001A0EAB">
                  <w:rPr>
                    <w:rStyle w:val="SubtitleChar"/>
                  </w:rPr>
                  <w:t>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3708C27A" w14:textId="3BB83F3E" w:rsidR="001A0EAB" w:rsidRDefault="0006398D" w:rsidP="001A0E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Yingtong</w:t>
            </w:r>
            <w:proofErr w:type="spellEnd"/>
            <w:r>
              <w:rPr>
                <w:sz w:val="24"/>
              </w:rPr>
              <w:t xml:space="preserve"> Lin</w:t>
            </w:r>
          </w:p>
        </w:tc>
        <w:tc>
          <w:tcPr>
            <w:tcW w:w="3969" w:type="dxa"/>
          </w:tcPr>
          <w:p w14:paraId="661980F5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753182" w14:textId="28B32EE1" w:rsidR="0006398D" w:rsidRDefault="0006398D" w:rsidP="001A0EAB">
            <w:pPr>
              <w:rPr>
                <w:sz w:val="32"/>
              </w:rPr>
            </w:pPr>
            <w:r>
              <w:rPr>
                <w:sz w:val="32"/>
              </w:rPr>
              <w:t>991747356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40ADC096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1BD46B1" w:rsidR="00132E9F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proofErr w:type="gramStart"/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proofErr w:type="gramEnd"/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065E7D86" w:rsidR="001A0EAB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5505B160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  <w:r w:rsidR="0006398D">
              <w:rPr>
                <w:sz w:val="24"/>
              </w:rPr>
              <w:t>X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57950F2E" w:rsidR="001A0EAB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63D701F4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  <w:r w:rsidR="0006398D">
              <w:rPr>
                <w:sz w:val="24"/>
              </w:rPr>
              <w:t>X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321ED70D" w:rsidR="001A0EAB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5A068C6C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4845EF0A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  <w:r w:rsidR="0006398D">
              <w:rPr>
                <w:sz w:val="24"/>
              </w:rPr>
              <w:t>X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6D01ABBC" w:rsidR="00E000F1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3D55BE2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 w:rsidR="0006398D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A84B22E" w:rsidR="00FE4256" w:rsidRDefault="0006398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</w:r>
            <w:bookmarkStart w:id="0" w:name="OLE_LINK1"/>
            <w:bookmarkStart w:id="1" w:name="OLE_LINK2"/>
            <w:r>
              <w:rPr>
                <w:sz w:val="24"/>
              </w:rPr>
              <w:t xml:space="preserve">Team members will draw on each other’s strengths to help bring the quality of the deliverable to a minimal acceptable level </w:t>
            </w:r>
            <w:bookmarkEnd w:id="0"/>
            <w:bookmarkEnd w:id="1"/>
            <w:r>
              <w:rPr>
                <w:sz w:val="24"/>
              </w:rPr>
              <w:t>__</w:t>
            </w:r>
          </w:p>
          <w:p w14:paraId="27CA5A14" w14:textId="1E1D44E4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</w:t>
            </w:r>
            <w:r w:rsidR="00734AB7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8EE7993" w14:textId="016C5592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</w:t>
            </w:r>
            <w:r w:rsidR="00734AB7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e.g. being rude, uncooperative and/or making one or more </w:t>
            </w:r>
            <w:r>
              <w:rPr>
                <w:sz w:val="24"/>
              </w:rPr>
              <w:lastRenderedPageBreak/>
              <w:t>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64D2C18" w:rsidR="00FE4256" w:rsidRDefault="00734AB7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1AEC4F26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</w:t>
            </w:r>
            <w:r w:rsidR="00734AB7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3433E9BE" w14:textId="0543F3CA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</w:t>
            </w:r>
            <w:r w:rsidR="00734AB7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43BCC972" w:rsidR="00FE4256" w:rsidRDefault="0043710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0F30B17E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</w:t>
            </w:r>
            <w:r w:rsidR="00734AB7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6BDE80FE" w:rsidR="00FE4256" w:rsidRDefault="0043710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YL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3E0DFEC5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 w:rsidR="0043710F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4AE3E0D6" w14:textId="39F39DEA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</w:t>
            </w:r>
            <w:r w:rsidR="0043710F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233561FD" w14:textId="73D165B2" w:rsidR="00E44D51" w:rsidRDefault="00FE4256" w:rsidP="00E44D51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  <w:tr w:rsidR="00E44D51" w14:paraId="0F9CD2BF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A6C5" w14:textId="17299DC8" w:rsidR="00E44D51" w:rsidRDefault="00E44D5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Any other items/issues – use as many rows as needed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BFC3" w14:textId="77777777" w:rsidR="00E44D51" w:rsidRDefault="00E44D5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80C5" w14:textId="77777777" w:rsidR="00E44D51" w:rsidRDefault="00E44D51" w:rsidP="00AE5B04">
            <w:pPr>
              <w:spacing w:before="120" w:line="276" w:lineRule="auto"/>
              <w:ind w:left="288" w:hanging="288"/>
              <w:rPr>
                <w:sz w:val="24"/>
              </w:rPr>
            </w:pP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76200" w14:textId="77777777" w:rsidR="00EA3943" w:rsidRDefault="00EA3943">
      <w:pPr>
        <w:spacing w:after="0" w:line="240" w:lineRule="auto"/>
      </w:pPr>
      <w:r>
        <w:separator/>
      </w:r>
    </w:p>
  </w:endnote>
  <w:endnote w:type="continuationSeparator" w:id="0">
    <w:p w14:paraId="48E1D4DC" w14:textId="77777777" w:rsidR="00EA3943" w:rsidRDefault="00EA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" filled="f" stroked="f" strokeweight=".5pt">
              <v:textbox inset="0,,0">
                <w:txbxContent>
                  <w:p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972D4" w14:textId="77777777" w:rsidR="00EA3943" w:rsidRDefault="00EA3943">
      <w:pPr>
        <w:spacing w:after="0" w:line="240" w:lineRule="auto"/>
      </w:pPr>
      <w:r>
        <w:separator/>
      </w:r>
    </w:p>
  </w:footnote>
  <w:footnote w:type="continuationSeparator" w:id="0">
    <w:p w14:paraId="4857B6DA" w14:textId="77777777" w:rsidR="00EA3943" w:rsidRDefault="00EA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6398D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E5042"/>
    <w:rsid w:val="002F2C48"/>
    <w:rsid w:val="00311EBA"/>
    <w:rsid w:val="003E23E4"/>
    <w:rsid w:val="00421181"/>
    <w:rsid w:val="0042411E"/>
    <w:rsid w:val="0043710F"/>
    <w:rsid w:val="00447631"/>
    <w:rsid w:val="004A04D9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34AB7"/>
    <w:rsid w:val="00873AF5"/>
    <w:rsid w:val="008910DC"/>
    <w:rsid w:val="008A7C4E"/>
    <w:rsid w:val="008D27E7"/>
    <w:rsid w:val="008F7A04"/>
    <w:rsid w:val="00934D78"/>
    <w:rsid w:val="00945F17"/>
    <w:rsid w:val="009C07A8"/>
    <w:rsid w:val="00A902BE"/>
    <w:rsid w:val="00A96A44"/>
    <w:rsid w:val="00AE5B04"/>
    <w:rsid w:val="00B267C9"/>
    <w:rsid w:val="00B31367"/>
    <w:rsid w:val="00B944B5"/>
    <w:rsid w:val="00BE1CC0"/>
    <w:rsid w:val="00CC30C8"/>
    <w:rsid w:val="00CD3E8B"/>
    <w:rsid w:val="00D02D6F"/>
    <w:rsid w:val="00D2208F"/>
    <w:rsid w:val="00DD6EF1"/>
    <w:rsid w:val="00DE3982"/>
    <w:rsid w:val="00E000F1"/>
    <w:rsid w:val="00E10E8F"/>
    <w:rsid w:val="00E150FB"/>
    <w:rsid w:val="00E40BEF"/>
    <w:rsid w:val="00E44D51"/>
    <w:rsid w:val="00EA3943"/>
    <w:rsid w:val="00F00D4A"/>
    <w:rsid w:val="00F537DF"/>
    <w:rsid w:val="00F54D10"/>
    <w:rsid w:val="00FE11E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0713C7"/>
    <w:rsid w:val="00127F90"/>
    <w:rsid w:val="004D6C38"/>
    <w:rsid w:val="00736DFF"/>
    <w:rsid w:val="007C5DB1"/>
    <w:rsid w:val="008376DC"/>
    <w:rsid w:val="00846B5D"/>
    <w:rsid w:val="00AC5913"/>
    <w:rsid w:val="00B944B5"/>
    <w:rsid w:val="00BE39C2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__Yingtong Lin’s Team_______________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C:\Users\dancye\AppData\Roaming\Microsoft\Templates\Statement of Work (Red design).dotx</Template>
  <TotalTime>31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Yingtong Lin</cp:lastModifiedBy>
  <cp:revision>6</cp:revision>
  <dcterms:created xsi:type="dcterms:W3CDTF">2023-05-10T16:43:00Z</dcterms:created>
  <dcterms:modified xsi:type="dcterms:W3CDTF">2024-10-06T04:02:00Z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